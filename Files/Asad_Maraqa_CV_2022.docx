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91"/>
        <w:tblW w:w="501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90"/>
      </w:tblGrid>
      <w:tr w:rsidR="000433E0" w:rsidRPr="00CF1A49" w14:paraId="0CF3A374" w14:textId="77777777" w:rsidTr="000433E0">
        <w:trPr>
          <w:trHeight w:hRule="exact" w:val="1578"/>
        </w:trPr>
        <w:tc>
          <w:tcPr>
            <w:tcW w:w="9390" w:type="dxa"/>
            <w:tcMar>
              <w:top w:w="0" w:type="dxa"/>
              <w:bottom w:w="0" w:type="dxa"/>
            </w:tcMar>
          </w:tcPr>
          <w:p w14:paraId="79B440CC" w14:textId="77777777" w:rsidR="000433E0" w:rsidRPr="00D8206F" w:rsidRDefault="000433E0" w:rsidP="000433E0">
            <w:pPr>
              <w:pStyle w:val="Title"/>
              <w:rPr>
                <w:sz w:val="56"/>
              </w:rPr>
            </w:pPr>
            <w:r w:rsidRPr="00D8206F">
              <w:rPr>
                <w:color w:val="auto"/>
                <w:sz w:val="56"/>
              </w:rPr>
              <w:t>ASAD</w:t>
            </w:r>
            <w:r w:rsidRPr="00D8206F">
              <w:rPr>
                <w:sz w:val="56"/>
              </w:rPr>
              <w:t xml:space="preserve"> </w:t>
            </w:r>
            <w:r w:rsidRPr="00D8206F">
              <w:rPr>
                <w:rStyle w:val="IntenseEmphasis"/>
                <w:b w:val="0"/>
                <w:bCs/>
                <w:sz w:val="56"/>
              </w:rPr>
              <w:t>MARAQA</w:t>
            </w:r>
          </w:p>
          <w:p w14:paraId="1326D5B0" w14:textId="77777777" w:rsidR="000433E0" w:rsidRDefault="000433E0" w:rsidP="000433E0">
            <w:pPr>
              <w:pStyle w:val="ContactInfo"/>
              <w:contextualSpacing w:val="0"/>
            </w:pPr>
            <w:r w:rsidRPr="00CF1A49">
              <w:t xml:space="preserve">  </w:t>
            </w:r>
            <w:r>
              <w:t>+358 41 713 9647</w:t>
            </w:r>
          </w:p>
          <w:p w14:paraId="53E07E74" w14:textId="77777777" w:rsidR="000433E0" w:rsidRPr="00CF1A49" w:rsidRDefault="000433E0" w:rsidP="000433E0">
            <w:pPr>
              <w:pStyle w:val="ContactInfo"/>
              <w:contextualSpacing w:val="0"/>
            </w:pPr>
            <w:r>
              <w:t>Capital region, Finland</w:t>
            </w:r>
          </w:p>
          <w:p w14:paraId="666006D9" w14:textId="77777777" w:rsidR="000433E0" w:rsidRPr="00CF1A49" w:rsidRDefault="000433E0" w:rsidP="000433E0">
            <w:pPr>
              <w:pStyle w:val="ContactInfoEmphasis"/>
              <w:contextualSpacing w:val="0"/>
            </w:pPr>
            <w:r w:rsidRPr="00B817DD">
              <w:rPr>
                <w:color w:val="384F65" w:themeColor="accent6" w:themeShade="BF"/>
              </w:rPr>
              <w:t xml:space="preserve">asad.maraqa@tutanota.com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92224DF3496646E5BF4B2F47EB0294AB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7" w:history="1">
              <w:r w:rsidRPr="002641DB">
                <w:rPr>
                  <w:rStyle w:val="Hyperlink"/>
                </w:rPr>
                <w:t>Asad Maraqa Linkedin</w:t>
              </w:r>
            </w:hyperlink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D72D7EB7FA541089E17013D285BE809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8" w:history="1">
              <w:r w:rsidRPr="002641DB">
                <w:rPr>
                  <w:rStyle w:val="Hyperlink"/>
                </w:rPr>
                <w:t>Asad Maraqa Git</w:t>
              </w:r>
              <w:r w:rsidR="00D76FDC">
                <w:rPr>
                  <w:rStyle w:val="Hyperlink"/>
                </w:rPr>
                <w:t>H</w:t>
              </w:r>
              <w:r w:rsidRPr="002641DB">
                <w:rPr>
                  <w:rStyle w:val="Hyperlink"/>
                </w:rPr>
                <w:t>ub</w:t>
              </w:r>
            </w:hyperlink>
          </w:p>
        </w:tc>
      </w:tr>
      <w:tr w:rsidR="000433E0" w:rsidRPr="00CF1A49" w14:paraId="050BB558" w14:textId="77777777" w:rsidTr="000433E0">
        <w:trPr>
          <w:trHeight w:val="2894"/>
        </w:trPr>
        <w:tc>
          <w:tcPr>
            <w:tcW w:w="9390" w:type="dxa"/>
            <w:tcMar>
              <w:top w:w="432" w:type="dxa"/>
            </w:tcMar>
          </w:tcPr>
          <w:p w14:paraId="79D24CD7" w14:textId="2E4C40A2" w:rsidR="000433E0" w:rsidRDefault="000433E0" w:rsidP="000433E0">
            <w:pPr>
              <w:contextualSpacing w:val="0"/>
            </w:pPr>
            <w:r>
              <w:t>Dedicated to building a c</w:t>
            </w:r>
            <w:r w:rsidRPr="009F768F">
              <w:t>areer in software development</w:t>
            </w:r>
            <w:r>
              <w:t xml:space="preserve"> and engineering, I am soon graduating from Omnia software developer </w:t>
            </w:r>
            <w:r w:rsidR="00D76FDC">
              <w:t xml:space="preserve">vocational degree </w:t>
            </w:r>
            <w:r>
              <w:t>program with fluent English and fresh skills and ability to use Git</w:t>
            </w:r>
            <w:r w:rsidR="00D8206F">
              <w:t>H</w:t>
            </w:r>
            <w:r>
              <w:t xml:space="preserve">ub. Looking for a software developer/engineering traineeship role to apply my skills and further my professional coding experience. </w:t>
            </w:r>
          </w:p>
          <w:sdt>
            <w:sdtPr>
              <w:alias w:val="Skills:"/>
              <w:tag w:val="Skills:"/>
              <w:id w:val="-1392877668"/>
              <w:placeholder>
                <w:docPart w:val="C7857D364DD246B798E4469E43656AF5"/>
              </w:placeholder>
              <w:temporary/>
              <w:showingPlcHdr/>
              <w15:appearance w15:val="hidden"/>
            </w:sdtPr>
            <w:sdtEndPr/>
            <w:sdtContent>
              <w:p w14:paraId="13DABAAF" w14:textId="77777777" w:rsidR="000433E0" w:rsidRPr="00CF1A49" w:rsidRDefault="000433E0" w:rsidP="000433E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95"/>
              <w:gridCol w:w="4695"/>
            </w:tblGrid>
            <w:tr w:rsidR="000433E0" w:rsidRPr="006E1507" w14:paraId="1D91FB83" w14:textId="77777777" w:rsidTr="000433E0">
              <w:trPr>
                <w:trHeight w:val="880"/>
              </w:trPr>
              <w:tc>
                <w:tcPr>
                  <w:tcW w:w="4695" w:type="dxa"/>
                </w:tcPr>
                <w:p w14:paraId="493898AD" w14:textId="55E44DC0" w:rsidR="000433E0" w:rsidRPr="00193225" w:rsidRDefault="000433E0" w:rsidP="00B916C8">
                  <w:pPr>
                    <w:pStyle w:val="ListBullet"/>
                    <w:framePr w:hSpace="180" w:wrap="around" w:vAnchor="page" w:hAnchor="margin" w:y="1091"/>
                    <w:contextualSpacing w:val="0"/>
                    <w:rPr>
                      <w:b/>
                      <w:bCs/>
                    </w:rPr>
                  </w:pPr>
                  <w:r w:rsidRPr="00587263">
                    <w:rPr>
                      <w:b/>
                      <w:bCs/>
                    </w:rPr>
                    <w:t>Coding languages:</w:t>
                  </w:r>
                  <w:r w:rsidR="00193225">
                    <w:rPr>
                      <w:b/>
                      <w:bCs/>
                    </w:rPr>
                    <w:t xml:space="preserve"> </w:t>
                  </w:r>
                  <w:r w:rsidR="00193225" w:rsidRPr="00193225">
                    <w:t>JavaScript, Type</w:t>
                  </w:r>
                  <w:r w:rsidR="00193225">
                    <w:t>s</w:t>
                  </w:r>
                  <w:r w:rsidR="00193225" w:rsidRPr="00193225">
                    <w:t>cript</w:t>
                  </w:r>
                  <w:r w:rsidR="00193225">
                    <w:t>, PHP</w:t>
                  </w:r>
                </w:p>
                <w:p w14:paraId="1CFFB46B" w14:textId="0C9690AF" w:rsidR="00193225" w:rsidRPr="00193225" w:rsidRDefault="00193225" w:rsidP="00193225">
                  <w:pPr>
                    <w:pStyle w:val="ListBullet"/>
                    <w:framePr w:hSpace="180" w:wrap="around" w:vAnchor="page" w:hAnchor="margin" w:y="1091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  <w:r>
                    <w:t xml:space="preserve">HTML, CSS, </w:t>
                  </w:r>
                  <w:r w:rsidR="00641C29">
                    <w:t xml:space="preserve">SQL and </w:t>
                  </w:r>
                  <w:r>
                    <w:t>Java.</w:t>
                  </w:r>
                </w:p>
                <w:p w14:paraId="1B45FB2B" w14:textId="23BDF9BC" w:rsidR="000433E0" w:rsidRPr="006E1507" w:rsidRDefault="000433E0" w:rsidP="00B916C8">
                  <w:pPr>
                    <w:pStyle w:val="ListBullet"/>
                    <w:framePr w:hSpace="180" w:wrap="around" w:vAnchor="page" w:hAnchor="margin" w:y="1091"/>
                    <w:contextualSpacing w:val="0"/>
                  </w:pPr>
                  <w:r w:rsidRPr="00587263">
                    <w:rPr>
                      <w:b/>
                      <w:bCs/>
                    </w:rPr>
                    <w:t>Coding tools:</w:t>
                  </w:r>
                  <w:r>
                    <w:t xml:space="preserve"> Git</w:t>
                  </w:r>
                  <w:r w:rsidR="00D8206F">
                    <w:t>H</w:t>
                  </w:r>
                  <w:r>
                    <w:t>ub</w:t>
                  </w:r>
                  <w:r w:rsidR="00193225">
                    <w:t>, V</w:t>
                  </w:r>
                  <w:r w:rsidR="00193225" w:rsidRPr="00193225">
                    <w:t xml:space="preserve">isual </w:t>
                  </w:r>
                  <w:r w:rsidR="00193225">
                    <w:t>S</w:t>
                  </w:r>
                  <w:r w:rsidR="00193225" w:rsidRPr="00193225">
                    <w:t xml:space="preserve">tudio </w:t>
                  </w:r>
                  <w:r w:rsidR="00193225">
                    <w:t>C</w:t>
                  </w:r>
                  <w:r w:rsidR="00193225" w:rsidRPr="00193225">
                    <w:t>ode</w:t>
                  </w:r>
                  <w:r w:rsidR="00641C29">
                    <w:t xml:space="preserve">, Firebase </w:t>
                  </w:r>
                  <w:r w:rsidR="00193225">
                    <w:t>and Expo.</w:t>
                  </w:r>
                </w:p>
              </w:tc>
              <w:tc>
                <w:tcPr>
                  <w:tcW w:w="4695" w:type="dxa"/>
                  <w:tcMar>
                    <w:left w:w="360" w:type="dxa"/>
                  </w:tcMar>
                </w:tcPr>
                <w:p w14:paraId="5879DE27" w14:textId="748380F8" w:rsidR="00193225" w:rsidRPr="00193225" w:rsidRDefault="00193225" w:rsidP="00B916C8">
                  <w:pPr>
                    <w:pStyle w:val="ListBullet"/>
                    <w:framePr w:hSpace="180" w:wrap="around" w:vAnchor="page" w:hAnchor="margin" w:y="1091"/>
                    <w:contextualSpacing w:val="0"/>
                    <w:rPr>
                      <w:b/>
                      <w:bCs/>
                    </w:rPr>
                  </w:pPr>
                  <w:r w:rsidRPr="00193225">
                    <w:rPr>
                      <w:b/>
                      <w:bCs/>
                    </w:rPr>
                    <w:t>Frameworks</w:t>
                  </w:r>
                  <w:r>
                    <w:rPr>
                      <w:b/>
                      <w:bCs/>
                    </w:rPr>
                    <w:t xml:space="preserve"> and libraries: </w:t>
                  </w:r>
                  <w:r w:rsidRPr="00193225">
                    <w:t>React,</w:t>
                  </w:r>
                  <w:r>
                    <w:t xml:space="preserve"> </w:t>
                  </w:r>
                  <w:r w:rsidRPr="00193225">
                    <w:t>React Native and Bootstrap.</w:t>
                  </w:r>
                </w:p>
                <w:p w14:paraId="66C15DB0" w14:textId="30559F8A" w:rsidR="000433E0" w:rsidRPr="006E1507" w:rsidRDefault="000433E0" w:rsidP="00B916C8">
                  <w:pPr>
                    <w:pStyle w:val="ListBullet"/>
                    <w:framePr w:hSpace="180" w:wrap="around" w:vAnchor="page" w:hAnchor="margin" w:y="1091"/>
                    <w:contextualSpacing w:val="0"/>
                  </w:pPr>
                  <w:r w:rsidRPr="00587263">
                    <w:rPr>
                      <w:b/>
                      <w:bCs/>
                    </w:rPr>
                    <w:t>Language skills:</w:t>
                  </w:r>
                  <w:r>
                    <w:t xml:space="preserve"> Fluent in English, Russian, and Arabic, B1 in Finnish</w:t>
                  </w:r>
                  <w:r w:rsidR="00193225">
                    <w:t>.</w:t>
                  </w:r>
                </w:p>
                <w:p w14:paraId="23340434" w14:textId="2C1BFF6D" w:rsidR="000433E0" w:rsidRPr="006E1507" w:rsidRDefault="000433E0" w:rsidP="00193225">
                  <w:pPr>
                    <w:pStyle w:val="ListBullet"/>
                    <w:framePr w:hSpace="180" w:wrap="around" w:vAnchor="page" w:hAnchor="margin" w:y="1091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14:paraId="046A820C" w14:textId="77777777" w:rsidR="000433E0" w:rsidRPr="00CF1A49" w:rsidRDefault="000433E0" w:rsidP="000433E0">
            <w:pPr>
              <w:contextualSpacing w:val="0"/>
            </w:pPr>
          </w:p>
        </w:tc>
      </w:tr>
    </w:tbl>
    <w:p w14:paraId="2D38A02D" w14:textId="77777777" w:rsidR="00D76FDC" w:rsidRPr="00CF1A49" w:rsidRDefault="00D76FDC" w:rsidP="00D76FDC">
      <w:pPr>
        <w:pStyle w:val="Heading1"/>
        <w:spacing w:before="0"/>
      </w:pPr>
      <w:r>
        <w:t>Experience</w:t>
      </w:r>
    </w:p>
    <w:tbl>
      <w:tblPr>
        <w:tblStyle w:val="TableGrid"/>
        <w:tblW w:w="102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54"/>
        <w:gridCol w:w="9553"/>
      </w:tblGrid>
      <w:tr w:rsidR="00D76FDC" w:rsidRPr="00CF1A49" w14:paraId="7E9ECA7F" w14:textId="77777777" w:rsidTr="00D76FDC">
        <w:trPr>
          <w:trHeight w:val="993"/>
        </w:trPr>
        <w:tc>
          <w:tcPr>
            <w:tcW w:w="9554" w:type="dxa"/>
          </w:tcPr>
          <w:p w14:paraId="7065A274" w14:textId="77777777" w:rsidR="00D76FDC" w:rsidRPr="00CF1A49" w:rsidRDefault="00D76FDC" w:rsidP="00D76FDC">
            <w:pPr>
              <w:pStyle w:val="Heading3"/>
              <w:contextualSpacing w:val="0"/>
              <w:outlineLvl w:val="2"/>
            </w:pPr>
            <w:r>
              <w:t>oct 2021</w:t>
            </w:r>
            <w:r w:rsidRPr="00CF1A49">
              <w:t xml:space="preserve"> – </w:t>
            </w:r>
            <w:r>
              <w:t>jan 2022</w:t>
            </w:r>
          </w:p>
          <w:p w14:paraId="0616409E" w14:textId="77777777" w:rsidR="00D76FDC" w:rsidRPr="00CF1A49" w:rsidRDefault="00D76FDC" w:rsidP="00D76FDC">
            <w:pPr>
              <w:pStyle w:val="Heading2"/>
              <w:contextualSpacing w:val="0"/>
              <w:outlineLvl w:val="1"/>
            </w:pPr>
            <w:r w:rsidRPr="00B817DD">
              <w:t>Production Specialist</w:t>
            </w:r>
            <w:r w:rsidRPr="00CF1A49">
              <w:t xml:space="preserve">, </w:t>
            </w:r>
            <w:r w:rsidRPr="00B817DD">
              <w:rPr>
                <w:rStyle w:val="SubtleReference"/>
              </w:rPr>
              <w:t>Swappie</w:t>
            </w:r>
          </w:p>
          <w:p w14:paraId="1EB9A645" w14:textId="77777777" w:rsidR="00D76FDC" w:rsidRPr="00B817DD" w:rsidRDefault="00D76FDC" w:rsidP="00D76FDC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-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</w:t>
            </w:r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nspecting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mobile </w:t>
            </w:r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phone condition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and</w:t>
            </w:r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gi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ving them</w:t>
            </w:r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 grade</w:t>
            </w:r>
          </w:p>
          <w:p w14:paraId="532C79BC" w14:textId="77777777" w:rsidR="00D76FDC" w:rsidRPr="00B817DD" w:rsidRDefault="00D76FDC" w:rsidP="00D76FDC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-Upload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ing</w:t>
            </w:r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the phones graded to the database of </w:t>
            </w:r>
            <w:proofErr w:type="spellStart"/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Swappie</w:t>
            </w:r>
            <w:proofErr w:type="spellEnd"/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by using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their grading</w:t>
            </w:r>
            <w:r w:rsidRPr="00B817D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software</w:t>
            </w:r>
          </w:p>
          <w:p w14:paraId="6C4704E0" w14:textId="77777777" w:rsidR="00D76FDC" w:rsidRDefault="00D76FDC" w:rsidP="00D76FDC">
            <w:pPr>
              <w:contextualSpacing w:val="0"/>
            </w:pPr>
            <w:r w:rsidRPr="00B817DD">
              <w:t>-Fulfilling orders</w:t>
            </w:r>
          </w:p>
          <w:p w14:paraId="7B92EE92" w14:textId="77777777" w:rsidR="00D76FDC" w:rsidRDefault="00D76FDC" w:rsidP="00D76FDC">
            <w:pPr>
              <w:contextualSpacing w:val="0"/>
            </w:pPr>
          </w:p>
          <w:p w14:paraId="4ED75824" w14:textId="77777777" w:rsidR="00D76FDC" w:rsidRPr="00CF1A49" w:rsidRDefault="00D76FDC" w:rsidP="00D76FDC">
            <w:pPr>
              <w:pStyle w:val="Heading3"/>
              <w:contextualSpacing w:val="0"/>
              <w:outlineLvl w:val="2"/>
            </w:pPr>
            <w:r>
              <w:t>Sep 2021</w:t>
            </w:r>
            <w:r w:rsidRPr="00CF1A49">
              <w:t xml:space="preserve"> – </w:t>
            </w:r>
            <w:r>
              <w:t>dec 2021</w:t>
            </w:r>
          </w:p>
          <w:p w14:paraId="365D35B8" w14:textId="77777777" w:rsidR="00D76FDC" w:rsidRPr="00CF1A49" w:rsidRDefault="00D76FDC" w:rsidP="00D76FDC">
            <w:pPr>
              <w:pStyle w:val="Heading2"/>
              <w:contextualSpacing w:val="0"/>
              <w:outlineLvl w:val="1"/>
            </w:pPr>
            <w:r w:rsidRPr="00C333CD">
              <w:t>Software Developer</w:t>
            </w:r>
            <w:r>
              <w:t xml:space="preserve"> Intern</w:t>
            </w:r>
            <w:r w:rsidRPr="00CF1A49">
              <w:t xml:space="preserve">, </w:t>
            </w:r>
            <w:r>
              <w:rPr>
                <w:rStyle w:val="SubtleReference"/>
              </w:rPr>
              <w:t>kyky today</w:t>
            </w:r>
          </w:p>
          <w:p w14:paraId="30E2A91D" w14:textId="77777777" w:rsidR="00D76FDC" w:rsidRDefault="00D76FDC" w:rsidP="00D76FDC">
            <w:r>
              <w:t>- Implementing the app design by using React Native framework</w:t>
            </w:r>
          </w:p>
          <w:p w14:paraId="027E8C24" w14:textId="77777777" w:rsidR="00D76FDC" w:rsidRDefault="00D76FDC" w:rsidP="00D76FDC">
            <w:r>
              <w:t>- Storing data from the signup form and retrieving data from database (Firebase)</w:t>
            </w:r>
          </w:p>
          <w:p w14:paraId="4BD2E2F2" w14:textId="77777777" w:rsidR="00D76FDC" w:rsidRDefault="00D76FDC" w:rsidP="00D76FDC">
            <w:r>
              <w:t xml:space="preserve">- Designing the </w:t>
            </w:r>
            <w:proofErr w:type="spellStart"/>
            <w:r>
              <w:t>Kyky</w:t>
            </w:r>
            <w:proofErr w:type="spellEnd"/>
            <w:r>
              <w:t xml:space="preserve"> mobile app layout on Figma</w:t>
            </w:r>
          </w:p>
          <w:p w14:paraId="74593BA6" w14:textId="77777777" w:rsidR="00D76FDC" w:rsidRDefault="00D76FDC" w:rsidP="00D76FDC">
            <w:r>
              <w:t>- Publishing prototype versions of the app for the team to view the progress</w:t>
            </w:r>
          </w:p>
          <w:p w14:paraId="1E524911" w14:textId="77777777" w:rsidR="00D76FDC" w:rsidRDefault="00D76FDC" w:rsidP="00D76FDC">
            <w:r>
              <w:t>- Supporting other team members</w:t>
            </w:r>
          </w:p>
          <w:p w14:paraId="55C9CB18" w14:textId="77777777" w:rsidR="00D76FDC" w:rsidRDefault="00D76FDC" w:rsidP="00D76FDC"/>
          <w:p w14:paraId="39814138" w14:textId="77777777" w:rsidR="00D76FDC" w:rsidRPr="00CF1A49" w:rsidRDefault="00D76FDC" w:rsidP="00D76FDC">
            <w:pPr>
              <w:pStyle w:val="Heading3"/>
              <w:contextualSpacing w:val="0"/>
              <w:outlineLvl w:val="2"/>
            </w:pPr>
            <w:r>
              <w:t>Jan 2014</w:t>
            </w:r>
            <w:r w:rsidRPr="00CF1A49">
              <w:t xml:space="preserve"> – </w:t>
            </w:r>
            <w:r>
              <w:t>may 2019</w:t>
            </w:r>
          </w:p>
          <w:p w14:paraId="2EAFD198" w14:textId="77777777" w:rsidR="00D76FDC" w:rsidRDefault="00D76FDC" w:rsidP="00D76FDC">
            <w:pPr>
              <w:pStyle w:val="Heading2"/>
              <w:contextualSpacing w:val="0"/>
              <w:outlineLvl w:val="1"/>
            </w:pPr>
            <w:r w:rsidRPr="00F52D3F">
              <w:t>Graphic Designer</w:t>
            </w:r>
            <w:r>
              <w:t xml:space="preserve"> </w:t>
            </w:r>
            <w:r w:rsidRPr="00CE0C94">
              <w:rPr>
                <w:rStyle w:val="SubtleReference"/>
              </w:rPr>
              <w:t>(multiple employers)</w:t>
            </w:r>
          </w:p>
          <w:p w14:paraId="2A087C4D" w14:textId="77777777" w:rsidR="00D76FDC" w:rsidRDefault="00D76FDC" w:rsidP="00D76FDC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F52D3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Graphic design (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packaging, advertising, social media</w:t>
            </w:r>
            <w:r w:rsidRPr="00F52D3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etc.),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creating die lines for boxes, printing, </w:t>
            </w:r>
            <w:r w:rsidRPr="00F52D3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consulting clients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etc.</w:t>
            </w:r>
          </w:p>
          <w:p w14:paraId="229565C6" w14:textId="77777777" w:rsidR="00D76FDC" w:rsidRDefault="00D76FDC" w:rsidP="00D76FDC">
            <w:pPr>
              <w:pStyle w:val="Heading2"/>
              <w:numPr>
                <w:ilvl w:val="0"/>
                <w:numId w:val="15"/>
              </w:numPr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Al </w:t>
            </w:r>
            <w:proofErr w:type="spell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Funun</w:t>
            </w:r>
            <w:proofErr w:type="spell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for printing, Palestine, Jan 2019 - May 2019</w:t>
            </w:r>
          </w:p>
          <w:p w14:paraId="586E2190" w14:textId="77777777" w:rsidR="00D76FDC" w:rsidRDefault="00D76FDC" w:rsidP="00D76FDC">
            <w:pPr>
              <w:pStyle w:val="Heading2"/>
              <w:numPr>
                <w:ilvl w:val="0"/>
                <w:numId w:val="15"/>
              </w:numPr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Al-</w:t>
            </w:r>
            <w:proofErr w:type="spell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ahlia</w:t>
            </w:r>
            <w:proofErr w:type="spell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boxes industry co. Palestine, Sep 2018 - Dec 2018</w:t>
            </w:r>
          </w:p>
          <w:p w14:paraId="140A79D7" w14:textId="77777777" w:rsidR="00D76FDC" w:rsidRDefault="00D76FDC" w:rsidP="00D76FDC">
            <w:pPr>
              <w:pStyle w:val="Heading2"/>
              <w:numPr>
                <w:ilvl w:val="0"/>
                <w:numId w:val="15"/>
              </w:numPr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MTC for advertising and design Palestine, Apr 2018 - Sep 2018</w:t>
            </w:r>
          </w:p>
          <w:p w14:paraId="70F0EF7D" w14:textId="77777777" w:rsidR="00D76FDC" w:rsidRDefault="00D76FDC" w:rsidP="00D76FDC">
            <w:pPr>
              <w:pStyle w:val="Heading2"/>
              <w:numPr>
                <w:ilvl w:val="0"/>
                <w:numId w:val="15"/>
              </w:numPr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F36C3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Royal Industrial Trading Co.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Palestine, Sep 2014 – Nov 2014 </w:t>
            </w:r>
          </w:p>
          <w:p w14:paraId="66208C10" w14:textId="614DF071" w:rsidR="00D76FDC" w:rsidRDefault="00D76FDC" w:rsidP="00D76FDC">
            <w:pPr>
              <w:pStyle w:val="Heading3"/>
              <w:contextualSpacing w:val="0"/>
              <w:outlineLvl w:val="2"/>
            </w:pPr>
          </w:p>
          <w:p w14:paraId="060E0675" w14:textId="631A5D17" w:rsidR="009C6B0D" w:rsidRDefault="009C6B0D" w:rsidP="00D76FDC">
            <w:pPr>
              <w:pStyle w:val="Heading3"/>
              <w:contextualSpacing w:val="0"/>
              <w:outlineLvl w:val="2"/>
            </w:pPr>
          </w:p>
          <w:p w14:paraId="05722A1A" w14:textId="07C5ECC2" w:rsidR="009C6B0D" w:rsidRDefault="009C6B0D" w:rsidP="00D76FDC">
            <w:pPr>
              <w:pStyle w:val="Heading3"/>
              <w:contextualSpacing w:val="0"/>
              <w:outlineLvl w:val="2"/>
            </w:pPr>
          </w:p>
          <w:p w14:paraId="4F1882A0" w14:textId="77777777" w:rsidR="009C6B0D" w:rsidRDefault="009C6B0D" w:rsidP="00D76FDC">
            <w:pPr>
              <w:pStyle w:val="Heading3"/>
              <w:contextualSpacing w:val="0"/>
              <w:outlineLvl w:val="2"/>
            </w:pPr>
          </w:p>
          <w:p w14:paraId="09AA332F" w14:textId="77777777" w:rsidR="00D76FDC" w:rsidRPr="00CF1A49" w:rsidRDefault="00D76FDC" w:rsidP="00D76FDC">
            <w:pPr>
              <w:pStyle w:val="Heading3"/>
              <w:contextualSpacing w:val="0"/>
              <w:outlineLvl w:val="2"/>
            </w:pPr>
            <w:r>
              <w:lastRenderedPageBreak/>
              <w:t>jan 2013</w:t>
            </w:r>
            <w:r w:rsidRPr="00CF1A49">
              <w:t xml:space="preserve"> – </w:t>
            </w:r>
            <w:r>
              <w:t>feb 2018</w:t>
            </w:r>
          </w:p>
          <w:p w14:paraId="617A3EBB" w14:textId="77777777" w:rsidR="00D76FDC" w:rsidRPr="00CF1A49" w:rsidRDefault="00D76FDC" w:rsidP="00D76FDC">
            <w:pPr>
              <w:pStyle w:val="Heading2"/>
              <w:contextualSpacing w:val="0"/>
              <w:outlineLvl w:val="1"/>
            </w:pPr>
            <w:r w:rsidRPr="00F36C3E">
              <w:t>Co-founder</w:t>
            </w:r>
            <w:r w:rsidRPr="00CF1A49">
              <w:t xml:space="preserve">, </w:t>
            </w:r>
            <w:r w:rsidRPr="00F36C3E">
              <w:rPr>
                <w:rStyle w:val="SubtleReference"/>
              </w:rPr>
              <w:t>Mkshoof for e-Commerce (Previous name Dayee3)</w:t>
            </w:r>
          </w:p>
          <w:p w14:paraId="29C56FAA" w14:textId="77777777" w:rsidR="00D76FDC" w:rsidRDefault="00D76FDC" w:rsidP="00D76FDC">
            <w:r>
              <w:t xml:space="preserve">- Graphic design, </w:t>
            </w:r>
            <w:r w:rsidRPr="00F36C3E">
              <w:t>Web design (HTML, CSS)</w:t>
            </w:r>
            <w:r>
              <w:t xml:space="preserve">, </w:t>
            </w:r>
            <w:proofErr w:type="spellStart"/>
            <w:r>
              <w:t>Opencart</w:t>
            </w:r>
            <w:proofErr w:type="spellEnd"/>
            <w:r>
              <w:t xml:space="preserve"> online store management system (incl. coding), management and marketing</w:t>
            </w:r>
          </w:p>
          <w:p w14:paraId="16599D89" w14:textId="77777777" w:rsidR="00D76FDC" w:rsidRDefault="00D76FDC" w:rsidP="00D76FDC"/>
          <w:p w14:paraId="06FD3CE8" w14:textId="77777777" w:rsidR="00D76FDC" w:rsidRPr="00CF1A49" w:rsidRDefault="00D76FDC" w:rsidP="00D76FDC">
            <w:pPr>
              <w:pStyle w:val="Heading3"/>
              <w:contextualSpacing w:val="0"/>
              <w:outlineLvl w:val="2"/>
            </w:pPr>
            <w:r>
              <w:t>may 2013</w:t>
            </w:r>
            <w:r w:rsidRPr="00CF1A49">
              <w:t xml:space="preserve"> –</w:t>
            </w:r>
            <w:r>
              <w:t xml:space="preserve"> nov 2013</w:t>
            </w:r>
          </w:p>
          <w:p w14:paraId="3C16433C" w14:textId="77777777" w:rsidR="00D76FDC" w:rsidRPr="00CF1A49" w:rsidRDefault="00D76FDC" w:rsidP="00D76FDC">
            <w:pPr>
              <w:pStyle w:val="Heading2"/>
              <w:contextualSpacing w:val="0"/>
              <w:outlineLvl w:val="1"/>
            </w:pPr>
            <w:r w:rsidRPr="00F36C3E">
              <w:t>Graphic Designer &amp; Web Developer</w:t>
            </w:r>
            <w:r w:rsidRPr="00CF1A49">
              <w:t xml:space="preserve">, </w:t>
            </w:r>
            <w:r>
              <w:rPr>
                <w:rStyle w:val="SubtleReference"/>
              </w:rPr>
              <w:t>Online mall</w:t>
            </w:r>
            <w:r w:rsidRPr="00F36C3E">
              <w:rPr>
                <w:rStyle w:val="SubtleReference"/>
              </w:rPr>
              <w:t xml:space="preserve"> </w:t>
            </w:r>
          </w:p>
          <w:p w14:paraId="3D1E1C0E" w14:textId="77777777" w:rsidR="00D76FDC" w:rsidRPr="00D76FDC" w:rsidRDefault="00D76FDC" w:rsidP="00D76FDC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 xml:space="preserve">- </w:t>
            </w:r>
            <w:r w:rsidRPr="00D76FD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Graphic design, website development, e-commerce tasks</w:t>
            </w:r>
          </w:p>
        </w:tc>
        <w:tc>
          <w:tcPr>
            <w:tcW w:w="9553" w:type="dxa"/>
          </w:tcPr>
          <w:p w14:paraId="472714F6" w14:textId="77777777" w:rsidR="00D76FDC" w:rsidRDefault="00D76FDC" w:rsidP="00D76FDC">
            <w:pPr>
              <w:pStyle w:val="Heading3"/>
              <w:contextualSpacing w:val="0"/>
              <w:outlineLvl w:val="2"/>
            </w:pPr>
          </w:p>
          <w:p w14:paraId="415BECF8" w14:textId="77777777" w:rsidR="00D76FDC" w:rsidRPr="00CF1A49" w:rsidRDefault="00D76FDC" w:rsidP="00D76FDC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 </w:t>
            </w:r>
          </w:p>
        </w:tc>
      </w:tr>
    </w:tbl>
    <w:p w14:paraId="2CCB5343" w14:textId="77777777" w:rsidR="00DA59AA" w:rsidRPr="00CF1A49" w:rsidRDefault="007F6B0F" w:rsidP="0097790C">
      <w:pPr>
        <w:pStyle w:val="Heading1"/>
      </w:pPr>
      <w:r>
        <w:t>EDUCATION &amp; TRAINING</w:t>
      </w:r>
    </w:p>
    <w:tbl>
      <w:tblPr>
        <w:tblStyle w:val="TableGrid"/>
        <w:tblW w:w="51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54"/>
      </w:tblGrid>
      <w:tr w:rsidR="001D0BF1" w:rsidRPr="00CF1A49" w14:paraId="47728719" w14:textId="77777777" w:rsidTr="00D76FDC">
        <w:trPr>
          <w:trHeight w:val="4596"/>
        </w:trPr>
        <w:tc>
          <w:tcPr>
            <w:tcW w:w="9553" w:type="dxa"/>
          </w:tcPr>
          <w:p w14:paraId="0F460530" w14:textId="77777777" w:rsidR="00661D7A" w:rsidRDefault="00661D7A" w:rsidP="001D0BF1">
            <w:pPr>
              <w:pStyle w:val="Heading3"/>
              <w:contextualSpacing w:val="0"/>
              <w:outlineLvl w:val="2"/>
            </w:pPr>
            <w:r>
              <w:t>finland</w:t>
            </w:r>
          </w:p>
          <w:p w14:paraId="0C41BFBB" w14:textId="77777777" w:rsidR="00661D7A" w:rsidRDefault="00661D7A" w:rsidP="001D0BF1">
            <w:pPr>
              <w:pStyle w:val="Heading3"/>
              <w:contextualSpacing w:val="0"/>
              <w:outlineLvl w:val="2"/>
            </w:pPr>
          </w:p>
          <w:p w14:paraId="516532BD" w14:textId="77777777" w:rsidR="001D0BF1" w:rsidRPr="00CF1A49" w:rsidRDefault="007F6B0F" w:rsidP="001D0BF1">
            <w:pPr>
              <w:pStyle w:val="Heading3"/>
              <w:contextualSpacing w:val="0"/>
              <w:outlineLvl w:val="2"/>
            </w:pPr>
            <w:r>
              <w:t>2020-2022</w:t>
            </w:r>
          </w:p>
          <w:p w14:paraId="32585347" w14:textId="77777777" w:rsidR="001D0BF1" w:rsidRPr="00CF1A49" w:rsidRDefault="007F6B0F" w:rsidP="001D0BF1">
            <w:pPr>
              <w:pStyle w:val="Heading2"/>
              <w:contextualSpacing w:val="0"/>
              <w:outlineLvl w:val="1"/>
            </w:pPr>
            <w:r w:rsidRPr="007F6B0F">
              <w:t>Software development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OMNIA</w:t>
            </w:r>
            <w:r w:rsidR="00661D7A">
              <w:rPr>
                <w:rStyle w:val="SubtleReference"/>
              </w:rPr>
              <w:t xml:space="preserve"> </w:t>
            </w:r>
          </w:p>
          <w:p w14:paraId="017FA3BD" w14:textId="0DAA821B" w:rsidR="007538DC" w:rsidRPr="007F6B0F" w:rsidRDefault="007F6B0F" w:rsidP="007538DC">
            <w:pPr>
              <w:contextualSpacing w:val="0"/>
              <w:rPr>
                <w:color w:val="FF0000"/>
              </w:rPr>
            </w:pPr>
            <w:r>
              <w:t>Vocational degree</w:t>
            </w:r>
          </w:p>
          <w:p w14:paraId="18B92E14" w14:textId="77777777" w:rsidR="007F6B0F" w:rsidRDefault="007F6B0F" w:rsidP="007538DC">
            <w:pPr>
              <w:contextualSpacing w:val="0"/>
            </w:pPr>
            <w:r>
              <w:t xml:space="preserve">Included internship at </w:t>
            </w:r>
            <w:proofErr w:type="spellStart"/>
            <w:r>
              <w:t>Kyky</w:t>
            </w:r>
            <w:proofErr w:type="spellEnd"/>
            <w:r>
              <w:t xml:space="preserve"> Today as a software developer (Sep 2021 – Dec 2021)</w:t>
            </w:r>
          </w:p>
          <w:p w14:paraId="13297363" w14:textId="77777777" w:rsidR="00661D7A" w:rsidRDefault="00661D7A" w:rsidP="00661D7A">
            <w:pPr>
              <w:pStyle w:val="Heading3"/>
              <w:contextualSpacing w:val="0"/>
              <w:outlineLvl w:val="2"/>
            </w:pPr>
          </w:p>
          <w:p w14:paraId="383C4BD5" w14:textId="77777777" w:rsidR="00661D7A" w:rsidRPr="00CF1A49" w:rsidRDefault="00661D7A" w:rsidP="00661D7A">
            <w:pPr>
              <w:pStyle w:val="Heading3"/>
              <w:contextualSpacing w:val="0"/>
              <w:outlineLvl w:val="2"/>
            </w:pPr>
            <w:r>
              <w:t>OCT 2020 - JAN 2021</w:t>
            </w:r>
          </w:p>
          <w:p w14:paraId="7C3608AC" w14:textId="77777777" w:rsidR="00661D7A" w:rsidRDefault="00661D7A" w:rsidP="00661D7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FINNISH COURSE (B1)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TAITOTALO </w:t>
            </w:r>
          </w:p>
          <w:p w14:paraId="3FF7B25C" w14:textId="77777777" w:rsidR="00F03E42" w:rsidRPr="00661D7A" w:rsidRDefault="00F03E42" w:rsidP="00661D7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</w:p>
          <w:p w14:paraId="1C824146" w14:textId="77777777" w:rsidR="00661D7A" w:rsidRPr="00CF1A49" w:rsidRDefault="00661D7A" w:rsidP="00661D7A">
            <w:pPr>
              <w:pStyle w:val="Heading3"/>
              <w:contextualSpacing w:val="0"/>
              <w:outlineLvl w:val="2"/>
            </w:pPr>
            <w:r>
              <w:t>JAN 2020 - SEP 2020</w:t>
            </w:r>
          </w:p>
          <w:p w14:paraId="4C0EE9B4" w14:textId="77777777" w:rsidR="00661D7A" w:rsidRDefault="00661D7A" w:rsidP="00661D7A">
            <w:pPr>
              <w:contextualSpacing w:val="0"/>
            </w:pPr>
            <w:r w:rsidRPr="00661D7A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FINNISH COURSE (A1-A2)</w:t>
            </w:r>
            <w:r w:rsidRPr="00CF1A49">
              <w:t>,</w:t>
            </w:r>
            <w:r w:rsidRPr="00661D7A">
              <w:rPr>
                <w:b/>
                <w:bCs/>
              </w:rPr>
              <w:t xml:space="preserve"> </w:t>
            </w:r>
            <w:r w:rsidRPr="00661D7A">
              <w:rPr>
                <w:rStyle w:val="SubtleReference"/>
                <w:rFonts w:eastAsiaTheme="majorEastAsia" w:cstheme="majorBidi"/>
                <w:b w:val="0"/>
                <w:bCs/>
                <w:caps/>
                <w:sz w:val="26"/>
                <w:szCs w:val="26"/>
              </w:rPr>
              <w:t>A</w:t>
            </w:r>
            <w:r w:rsidRPr="00661D7A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XXELL</w:t>
            </w:r>
          </w:p>
          <w:p w14:paraId="73287EF8" w14:textId="77777777" w:rsidR="007F6B0F" w:rsidRDefault="007F6B0F" w:rsidP="007538DC">
            <w:pPr>
              <w:contextualSpacing w:val="0"/>
            </w:pPr>
          </w:p>
          <w:p w14:paraId="739BF577" w14:textId="77777777" w:rsidR="00661D7A" w:rsidRPr="00661D7A" w:rsidRDefault="00661D7A" w:rsidP="007538DC">
            <w:pPr>
              <w:contextualSpacing w:val="0"/>
              <w:rPr>
                <w:b/>
                <w:bCs/>
              </w:rPr>
            </w:pPr>
            <w:r w:rsidRPr="00661D7A">
              <w:rPr>
                <w:b/>
                <w:bCs/>
              </w:rPr>
              <w:t>PALESTINE</w:t>
            </w:r>
          </w:p>
          <w:p w14:paraId="4124BC5C" w14:textId="77777777" w:rsidR="00661D7A" w:rsidRDefault="00661D7A" w:rsidP="007538DC">
            <w:pPr>
              <w:contextualSpacing w:val="0"/>
            </w:pPr>
          </w:p>
          <w:p w14:paraId="395ADF14" w14:textId="77777777" w:rsidR="007F6B0F" w:rsidRPr="00CF1A49" w:rsidRDefault="007F6B0F" w:rsidP="007F6B0F">
            <w:pPr>
              <w:pStyle w:val="Heading3"/>
              <w:contextualSpacing w:val="0"/>
              <w:outlineLvl w:val="2"/>
            </w:pPr>
            <w:r>
              <w:t>2010-2013</w:t>
            </w:r>
          </w:p>
          <w:p w14:paraId="6E2CCAF2" w14:textId="77777777" w:rsidR="007F6B0F" w:rsidRPr="00CF1A49" w:rsidRDefault="007F6B0F" w:rsidP="00661D7A">
            <w:pPr>
              <w:pStyle w:val="Heading2"/>
              <w:contextualSpacing w:val="0"/>
              <w:outlineLvl w:val="1"/>
            </w:pPr>
            <w:r w:rsidRPr="007F6B0F">
              <w:t>Web developer &amp; Web designer</w:t>
            </w:r>
            <w:r>
              <w:t xml:space="preserve"> diploma</w:t>
            </w:r>
            <w:r w:rsidRPr="00CF1A49">
              <w:t xml:space="preserve">, </w:t>
            </w:r>
            <w:r>
              <w:rPr>
                <w:rStyle w:val="SubtleReference"/>
              </w:rPr>
              <w:t>Palestine polytechnic university</w:t>
            </w:r>
            <w:r w:rsidR="00661D7A">
              <w:rPr>
                <w:rStyle w:val="SubtleReference"/>
              </w:rPr>
              <w:t xml:space="preserve"> </w:t>
            </w:r>
          </w:p>
        </w:tc>
      </w:tr>
    </w:tbl>
    <w:p w14:paraId="0FB59430" w14:textId="77777777" w:rsidR="00B51D1B" w:rsidRDefault="00B51D1B" w:rsidP="006E1507"/>
    <w:p w14:paraId="4402C191" w14:textId="77777777" w:rsidR="00D76FDC" w:rsidRPr="00CF1A49" w:rsidRDefault="00D76FDC" w:rsidP="00D76FDC">
      <w:pPr>
        <w:pStyle w:val="Heading1"/>
      </w:pPr>
      <w:r>
        <w:t>REFERENCES</w:t>
      </w:r>
    </w:p>
    <w:tbl>
      <w:tblPr>
        <w:tblStyle w:val="TableGrid"/>
        <w:tblW w:w="51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54"/>
      </w:tblGrid>
      <w:tr w:rsidR="00D76FDC" w:rsidRPr="00CF1A49" w14:paraId="609099E9" w14:textId="77777777" w:rsidTr="00D76FDC">
        <w:trPr>
          <w:trHeight w:val="687"/>
        </w:trPr>
        <w:tc>
          <w:tcPr>
            <w:tcW w:w="9553" w:type="dxa"/>
          </w:tcPr>
          <w:p w14:paraId="38C8A022" w14:textId="703EC94D" w:rsidR="00D76FDC" w:rsidRPr="009C6B0D" w:rsidRDefault="00D8206F" w:rsidP="009E3657">
            <w:pPr>
              <w:pStyle w:val="Heading3"/>
              <w:contextualSpacing w:val="0"/>
              <w:outlineLvl w:val="2"/>
              <w:rPr>
                <w:color w:val="1D824C" w:themeColor="accent1"/>
                <w:lang w:val="fi-FI"/>
              </w:rPr>
            </w:pPr>
            <w:r w:rsidRPr="009C6B0D">
              <w:rPr>
                <w:color w:val="1D824C" w:themeColor="accent1"/>
                <w:lang w:val="fi-FI"/>
              </w:rPr>
              <w:t>claudia parma</w:t>
            </w:r>
          </w:p>
          <w:p w14:paraId="03B404A2" w14:textId="3BA632B3" w:rsidR="00CB4937" w:rsidRPr="009C6B0D" w:rsidRDefault="00D8206F" w:rsidP="00CB4937">
            <w:pPr>
              <w:contextualSpacing w:val="0"/>
              <w:rPr>
                <w:lang w:val="fi-FI"/>
              </w:rPr>
            </w:pPr>
            <w:r w:rsidRPr="009C6B0D">
              <w:rPr>
                <w:lang w:val="fi-FI"/>
              </w:rPr>
              <w:t>Kyky</w:t>
            </w:r>
            <w:r w:rsidR="00FD3F0A">
              <w:rPr>
                <w:lang w:val="fi-FI"/>
              </w:rPr>
              <w:t xml:space="preserve"> </w:t>
            </w:r>
            <w:proofErr w:type="spellStart"/>
            <w:r w:rsidR="00FD3F0A">
              <w:rPr>
                <w:lang w:val="fi-FI"/>
              </w:rPr>
              <w:t>T</w:t>
            </w:r>
            <w:r w:rsidRPr="009C6B0D">
              <w:rPr>
                <w:lang w:val="fi-FI"/>
              </w:rPr>
              <w:t>oday</w:t>
            </w:r>
            <w:proofErr w:type="spellEnd"/>
          </w:p>
          <w:p w14:paraId="3F6B2423" w14:textId="1A9A5CD7" w:rsidR="00D76FDC" w:rsidRPr="009C6B0D" w:rsidRDefault="00D8206F" w:rsidP="00CB4937">
            <w:pPr>
              <w:contextualSpacing w:val="0"/>
              <w:rPr>
                <w:lang w:val="fi-FI"/>
              </w:rPr>
            </w:pPr>
            <w:r w:rsidRPr="009C6B0D">
              <w:rPr>
                <w:lang w:val="fi-FI"/>
              </w:rPr>
              <w:t>CEO</w:t>
            </w:r>
          </w:p>
          <w:p w14:paraId="2AC1B044" w14:textId="77777777" w:rsidR="009C6B0D" w:rsidRPr="009C6B0D" w:rsidRDefault="009C6B0D" w:rsidP="009C6B0D">
            <w:pPr>
              <w:rPr>
                <w:lang w:val="en-FI"/>
              </w:rPr>
            </w:pPr>
            <w:r w:rsidRPr="009C6B0D">
              <w:rPr>
                <w:lang w:val="en-FI"/>
              </w:rPr>
              <w:t>0504872636</w:t>
            </w:r>
          </w:p>
          <w:p w14:paraId="6428EA4A" w14:textId="77777777" w:rsidR="009C6B0D" w:rsidRPr="009C6B0D" w:rsidRDefault="009C6B0D" w:rsidP="009C6B0D">
            <w:pPr>
              <w:rPr>
                <w:lang w:val="en-FI"/>
              </w:rPr>
            </w:pPr>
            <w:r w:rsidRPr="009C6B0D">
              <w:rPr>
                <w:lang w:val="en-FI"/>
              </w:rPr>
              <w:t>claudia@kyky.today</w:t>
            </w:r>
          </w:p>
          <w:p w14:paraId="0B04F945" w14:textId="58DB7FC4" w:rsidR="00D8206F" w:rsidRPr="009C6B0D" w:rsidRDefault="00D8206F" w:rsidP="00CB4937">
            <w:pPr>
              <w:contextualSpacing w:val="0"/>
              <w:rPr>
                <w:lang w:val="en-FI"/>
              </w:rPr>
            </w:pPr>
          </w:p>
          <w:p w14:paraId="77C168C7" w14:textId="2FCCEA54" w:rsidR="00D8206F" w:rsidRDefault="009C6B0D" w:rsidP="00CB4937">
            <w:pPr>
              <w:contextualSpacing w:val="0"/>
              <w:rPr>
                <w:b/>
                <w:bCs/>
                <w:color w:val="1D824C" w:themeColor="accent1"/>
              </w:rPr>
            </w:pPr>
            <w:r w:rsidRPr="009C6B0D">
              <w:rPr>
                <w:b/>
                <w:bCs/>
                <w:color w:val="1D824C" w:themeColor="accent1"/>
              </w:rPr>
              <w:t>JOSIAH SINGH</w:t>
            </w:r>
          </w:p>
          <w:p w14:paraId="63466ADC" w14:textId="73C9E5EC" w:rsidR="009C6B0D" w:rsidRPr="009C6B0D" w:rsidRDefault="009C6B0D" w:rsidP="00CB4937">
            <w:pPr>
              <w:contextualSpacing w:val="0"/>
            </w:pPr>
            <w:proofErr w:type="spellStart"/>
            <w:r w:rsidRPr="009C6B0D">
              <w:t>Swappie</w:t>
            </w:r>
            <w:proofErr w:type="spellEnd"/>
          </w:p>
          <w:p w14:paraId="238680A1" w14:textId="51FFCF9A" w:rsidR="009C6B0D" w:rsidRPr="009C6B0D" w:rsidRDefault="009C6B0D" w:rsidP="00CB4937">
            <w:pPr>
              <w:contextualSpacing w:val="0"/>
            </w:pPr>
            <w:r w:rsidRPr="009C6B0D">
              <w:t>Team leader</w:t>
            </w:r>
          </w:p>
          <w:p w14:paraId="60D616AE" w14:textId="77777777" w:rsidR="009C6B0D" w:rsidRPr="009C6B0D" w:rsidRDefault="009C6B0D" w:rsidP="009C6B0D">
            <w:pPr>
              <w:rPr>
                <w:lang w:val="en-FI"/>
              </w:rPr>
            </w:pPr>
            <w:r w:rsidRPr="009C6B0D">
              <w:rPr>
                <w:lang w:val="en-FI"/>
              </w:rPr>
              <w:t>0451653096</w:t>
            </w:r>
          </w:p>
          <w:p w14:paraId="62D8DF9F" w14:textId="15B08D36" w:rsidR="009C6B0D" w:rsidRPr="009C6B0D" w:rsidRDefault="009C6B0D" w:rsidP="009C6B0D">
            <w:pPr>
              <w:rPr>
                <w:lang w:val="en-FI"/>
              </w:rPr>
            </w:pPr>
            <w:r w:rsidRPr="009C6B0D">
              <w:rPr>
                <w:lang w:val="en-FI"/>
              </w:rPr>
              <w:t>josiah@swappie.com</w:t>
            </w:r>
          </w:p>
          <w:p w14:paraId="5DCC30F8" w14:textId="77777777" w:rsidR="009C6B0D" w:rsidRDefault="009C6B0D" w:rsidP="00CB4937">
            <w:pPr>
              <w:contextualSpacing w:val="0"/>
              <w:rPr>
                <w:b/>
                <w:bCs/>
                <w:color w:val="1D824C" w:themeColor="accent1"/>
              </w:rPr>
            </w:pPr>
          </w:p>
          <w:p w14:paraId="0C5629DC" w14:textId="77777777" w:rsidR="00CB4937" w:rsidRPr="00CF1A49" w:rsidRDefault="00CB4937" w:rsidP="00CB4937">
            <w:pPr>
              <w:contextualSpacing w:val="0"/>
            </w:pPr>
          </w:p>
        </w:tc>
      </w:tr>
    </w:tbl>
    <w:p w14:paraId="50F9C313" w14:textId="77777777" w:rsidR="00D76FDC" w:rsidRPr="006E1507" w:rsidRDefault="00D76FDC" w:rsidP="009C6B0D"/>
    <w:sectPr w:rsidR="00D76FDC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90D6" w14:textId="77777777" w:rsidR="004B4628" w:rsidRDefault="004B4628" w:rsidP="0068194B">
      <w:r>
        <w:separator/>
      </w:r>
    </w:p>
    <w:p w14:paraId="06F71D9D" w14:textId="77777777" w:rsidR="004B4628" w:rsidRDefault="004B4628"/>
    <w:p w14:paraId="5137C888" w14:textId="77777777" w:rsidR="004B4628" w:rsidRDefault="004B4628"/>
  </w:endnote>
  <w:endnote w:type="continuationSeparator" w:id="0">
    <w:p w14:paraId="101F7C68" w14:textId="77777777" w:rsidR="004B4628" w:rsidRDefault="004B4628" w:rsidP="0068194B">
      <w:r>
        <w:continuationSeparator/>
      </w:r>
    </w:p>
    <w:p w14:paraId="22F462BF" w14:textId="77777777" w:rsidR="004B4628" w:rsidRDefault="004B4628"/>
    <w:p w14:paraId="147CFF5F" w14:textId="77777777" w:rsidR="004B4628" w:rsidRDefault="004B46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1E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69210" w14:textId="77777777" w:rsidR="004B4628" w:rsidRDefault="004B4628" w:rsidP="0068194B">
      <w:r>
        <w:separator/>
      </w:r>
    </w:p>
    <w:p w14:paraId="73CE3844" w14:textId="77777777" w:rsidR="004B4628" w:rsidRDefault="004B4628"/>
    <w:p w14:paraId="49517B58" w14:textId="77777777" w:rsidR="004B4628" w:rsidRDefault="004B4628"/>
  </w:footnote>
  <w:footnote w:type="continuationSeparator" w:id="0">
    <w:p w14:paraId="4E413490" w14:textId="77777777" w:rsidR="004B4628" w:rsidRDefault="004B4628" w:rsidP="0068194B">
      <w:r>
        <w:continuationSeparator/>
      </w:r>
    </w:p>
    <w:p w14:paraId="368A4737" w14:textId="77777777" w:rsidR="004B4628" w:rsidRDefault="004B4628"/>
    <w:p w14:paraId="71DAC6B8" w14:textId="77777777" w:rsidR="004B4628" w:rsidRDefault="004B46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DA6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C95B58" wp14:editId="79C2178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FDF1C6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3C79CC"/>
    <w:multiLevelType w:val="hybridMultilevel"/>
    <w:tmpl w:val="8C60BD40"/>
    <w:lvl w:ilvl="0" w:tplc="6E368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007CBE"/>
    <w:multiLevelType w:val="hybridMultilevel"/>
    <w:tmpl w:val="E10057F8"/>
    <w:lvl w:ilvl="0" w:tplc="40DED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9"/>
    <w:rsid w:val="000001EF"/>
    <w:rsid w:val="00007322"/>
    <w:rsid w:val="00007728"/>
    <w:rsid w:val="0002043A"/>
    <w:rsid w:val="00024584"/>
    <w:rsid w:val="00024730"/>
    <w:rsid w:val="000433E0"/>
    <w:rsid w:val="00055E95"/>
    <w:rsid w:val="0007021F"/>
    <w:rsid w:val="000B2BA5"/>
    <w:rsid w:val="000C24D6"/>
    <w:rsid w:val="000F2F8C"/>
    <w:rsid w:val="0010006E"/>
    <w:rsid w:val="001045A8"/>
    <w:rsid w:val="00114A91"/>
    <w:rsid w:val="001427E1"/>
    <w:rsid w:val="00142972"/>
    <w:rsid w:val="00163668"/>
    <w:rsid w:val="00171566"/>
    <w:rsid w:val="00174676"/>
    <w:rsid w:val="001755A8"/>
    <w:rsid w:val="00184014"/>
    <w:rsid w:val="00186C62"/>
    <w:rsid w:val="00192008"/>
    <w:rsid w:val="00193225"/>
    <w:rsid w:val="001A7E9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1DB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628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726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1C29"/>
    <w:rsid w:val="006618E9"/>
    <w:rsid w:val="00661D7A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B0F"/>
    <w:rsid w:val="00801140"/>
    <w:rsid w:val="00803404"/>
    <w:rsid w:val="008072C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C6B0D"/>
    <w:rsid w:val="009D44F8"/>
    <w:rsid w:val="009E3160"/>
    <w:rsid w:val="009F220C"/>
    <w:rsid w:val="009F3B05"/>
    <w:rsid w:val="009F4931"/>
    <w:rsid w:val="009F768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17DD"/>
    <w:rsid w:val="00B8494C"/>
    <w:rsid w:val="00B916C8"/>
    <w:rsid w:val="00BA1546"/>
    <w:rsid w:val="00BB4E51"/>
    <w:rsid w:val="00BD431F"/>
    <w:rsid w:val="00BD518F"/>
    <w:rsid w:val="00BE423E"/>
    <w:rsid w:val="00BF61AC"/>
    <w:rsid w:val="00C333CD"/>
    <w:rsid w:val="00C47FA6"/>
    <w:rsid w:val="00C57FC6"/>
    <w:rsid w:val="00C66A7D"/>
    <w:rsid w:val="00C779DA"/>
    <w:rsid w:val="00C814F7"/>
    <w:rsid w:val="00CA4B4D"/>
    <w:rsid w:val="00CB35C3"/>
    <w:rsid w:val="00CB4937"/>
    <w:rsid w:val="00CD323D"/>
    <w:rsid w:val="00CE0C94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6FDC"/>
    <w:rsid w:val="00D8206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5FD8"/>
    <w:rsid w:val="00E9528E"/>
    <w:rsid w:val="00EA5099"/>
    <w:rsid w:val="00EC1351"/>
    <w:rsid w:val="00EC4CBF"/>
    <w:rsid w:val="00EE2CA8"/>
    <w:rsid w:val="00EF17E8"/>
    <w:rsid w:val="00EF51D9"/>
    <w:rsid w:val="00F03E42"/>
    <w:rsid w:val="00F130DD"/>
    <w:rsid w:val="00F24884"/>
    <w:rsid w:val="00F36C3E"/>
    <w:rsid w:val="00F476C4"/>
    <w:rsid w:val="00F52D3F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3F0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4ED255"/>
  <w15:chartTrackingRefBased/>
  <w15:docId w15:val="{EE917BD8-82BE-400F-AB98-C471680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64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dmaraq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ad-maraqa-35791b21a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emone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224DF3496646E5BF4B2F47EB02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6F241-6BE6-4768-8996-EA97402428E2}"/>
      </w:docPartPr>
      <w:docPartBody>
        <w:p w:rsidR="00E94345" w:rsidRDefault="00D34AFA" w:rsidP="00D34AFA">
          <w:pPr>
            <w:pStyle w:val="92224DF3496646E5BF4B2F47EB0294AB"/>
          </w:pPr>
          <w:r w:rsidRPr="00CF1A49">
            <w:t>·</w:t>
          </w:r>
        </w:p>
      </w:docPartBody>
    </w:docPart>
    <w:docPart>
      <w:docPartPr>
        <w:name w:val="DD72D7EB7FA541089E17013D285BE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1B553-863F-4C83-A712-A68885A4DBB3}"/>
      </w:docPartPr>
      <w:docPartBody>
        <w:p w:rsidR="00E94345" w:rsidRDefault="00D34AFA" w:rsidP="00D34AFA">
          <w:pPr>
            <w:pStyle w:val="DD72D7EB7FA541089E17013D285BE809"/>
          </w:pPr>
          <w:r w:rsidRPr="00CF1A49">
            <w:t>·</w:t>
          </w:r>
        </w:p>
      </w:docPartBody>
    </w:docPart>
    <w:docPart>
      <w:docPartPr>
        <w:name w:val="C7857D364DD246B798E4469E4365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3481A-2527-44E3-AEB1-57BBA29A59E3}"/>
      </w:docPartPr>
      <w:docPartBody>
        <w:p w:rsidR="00E94345" w:rsidRDefault="00D34AFA" w:rsidP="00D34AFA">
          <w:pPr>
            <w:pStyle w:val="C7857D364DD246B798E4469E43656AF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FA"/>
    <w:rsid w:val="000B502A"/>
    <w:rsid w:val="005D169C"/>
    <w:rsid w:val="00D34AFA"/>
    <w:rsid w:val="00E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2224DF3496646E5BF4B2F47EB0294AB">
    <w:name w:val="92224DF3496646E5BF4B2F47EB0294AB"/>
    <w:rsid w:val="00D34AFA"/>
  </w:style>
  <w:style w:type="paragraph" w:customStyle="1" w:styleId="DD72D7EB7FA541089E17013D285BE809">
    <w:name w:val="DD72D7EB7FA541089E17013D285BE809"/>
    <w:rsid w:val="00D34AFA"/>
  </w:style>
  <w:style w:type="paragraph" w:customStyle="1" w:styleId="C7857D364DD246B798E4469E43656AF5">
    <w:name w:val="C7857D364DD246B798E4469E43656AF5"/>
    <w:rsid w:val="00D34AFA"/>
  </w:style>
  <w:style w:type="paragraph" w:customStyle="1" w:styleId="AD57EAF8668B40739B52516F0CFCE121">
    <w:name w:val="AD57EAF8668B40739B52516F0CFCE121"/>
    <w:rsid w:val="00D34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C:\Users\tmemonen\AppData\Roaming\Microsoft\Templates\Modern chronological resume.dotx</Template>
  <TotalTime>121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Experience</vt:lpstr>
      <vt:lpstr>EDUCATION &amp; TRAINING</vt:lpstr>
      <vt:lpstr>REFERENCES</vt:lpstr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Tarita Memonen</dc:creator>
  <cp:keywords/>
  <dc:description/>
  <cp:lastModifiedBy>Asad Maraqa</cp:lastModifiedBy>
  <cp:revision>20</cp:revision>
  <dcterms:created xsi:type="dcterms:W3CDTF">2022-01-30T10:36:00Z</dcterms:created>
  <dcterms:modified xsi:type="dcterms:W3CDTF">2022-01-30T13:05:00Z</dcterms:modified>
  <cp:category/>
</cp:coreProperties>
</file>